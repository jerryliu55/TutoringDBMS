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384"/>
        <w:gridCol w:w="1531"/>
        <w:gridCol w:w="2127"/>
        <w:gridCol w:w="2154"/>
        <w:gridCol w:w="1311"/>
        <w:gridCol w:w="1041"/>
      </w:tblGrid>
      <w:tr w:rsidR="00CD3746" w:rsidRPr="00C54906" w:rsidTr="00C54906">
        <w:tc>
          <w:tcPr>
            <w:tcW w:w="1384" w:type="dxa"/>
            <w:shd w:val="clear" w:color="auto" w:fill="AEAAAA"/>
          </w:tcPr>
          <w:p w:rsidR="00CD3746" w:rsidRPr="00C54906" w:rsidRDefault="00CD3746">
            <w:r w:rsidRPr="00C54906">
              <w:t>Date</w:t>
            </w:r>
          </w:p>
        </w:tc>
        <w:tc>
          <w:tcPr>
            <w:tcW w:w="1531" w:type="dxa"/>
            <w:shd w:val="clear" w:color="auto" w:fill="AEAAAA"/>
          </w:tcPr>
          <w:p w:rsidR="00CD3746" w:rsidRPr="00C54906" w:rsidRDefault="00CD3746">
            <w:r w:rsidRPr="00C54906">
              <w:t>Action</w:t>
            </w:r>
          </w:p>
        </w:tc>
        <w:tc>
          <w:tcPr>
            <w:tcW w:w="2127" w:type="dxa"/>
            <w:shd w:val="clear" w:color="auto" w:fill="AEAAAA"/>
          </w:tcPr>
          <w:p w:rsidR="00CD3746" w:rsidRPr="00C54906" w:rsidRDefault="00CD3746">
            <w:r>
              <w:t>Detai</w:t>
            </w:r>
            <w:r w:rsidRPr="00C54906">
              <w:t>ls</w:t>
            </w:r>
          </w:p>
        </w:tc>
        <w:tc>
          <w:tcPr>
            <w:tcW w:w="2154" w:type="dxa"/>
            <w:shd w:val="clear" w:color="auto" w:fill="AEAAAA"/>
          </w:tcPr>
          <w:p w:rsidR="00CD3746" w:rsidRPr="00C54906" w:rsidRDefault="00CD3746">
            <w:r w:rsidRPr="00C54906">
              <w:t>Comments/Follow up</w:t>
            </w:r>
          </w:p>
        </w:tc>
        <w:tc>
          <w:tcPr>
            <w:tcW w:w="1311" w:type="dxa"/>
            <w:shd w:val="clear" w:color="auto" w:fill="AEAAAA"/>
          </w:tcPr>
          <w:p w:rsidR="00CD3746" w:rsidRPr="00C54906" w:rsidRDefault="00CD3746">
            <w:r w:rsidRPr="00C54906">
              <w:t>Date Completed</w:t>
            </w:r>
          </w:p>
        </w:tc>
        <w:tc>
          <w:tcPr>
            <w:tcW w:w="1041" w:type="dxa"/>
            <w:shd w:val="clear" w:color="auto" w:fill="AEAAAA"/>
          </w:tcPr>
          <w:p w:rsidR="00CD3746" w:rsidRPr="00C54906" w:rsidRDefault="00CD3746">
            <w:r w:rsidRPr="00C54906">
              <w:t>Criterion</w:t>
            </w:r>
          </w:p>
        </w:tc>
      </w:tr>
      <w:tr w:rsidR="00CD3746" w:rsidRPr="00C54906" w:rsidTr="00C54906">
        <w:tc>
          <w:tcPr>
            <w:tcW w:w="1384" w:type="dxa"/>
          </w:tcPr>
          <w:p w:rsidR="00CD3746" w:rsidRPr="00C54906" w:rsidRDefault="00CD3746">
            <w:r>
              <w:t>Sep 2014</w:t>
            </w:r>
          </w:p>
        </w:tc>
        <w:tc>
          <w:tcPr>
            <w:tcW w:w="1531" w:type="dxa"/>
          </w:tcPr>
          <w:p w:rsidR="00CD3746" w:rsidRPr="00C54906" w:rsidRDefault="00CD3746">
            <w:r w:rsidRPr="00C54906">
              <w:t>Idea for topic</w:t>
            </w:r>
          </w:p>
        </w:tc>
        <w:tc>
          <w:tcPr>
            <w:tcW w:w="2127" w:type="dxa"/>
          </w:tcPr>
          <w:p w:rsidR="00CD3746" w:rsidRPr="00C54906" w:rsidRDefault="00CD3746">
            <w:r w:rsidRPr="00C54906">
              <w:t>Talked to friend (possible client) about assignment. Friend brought up the idea of a program for the peer-tutoring program at school (she is a coordinator).</w:t>
            </w:r>
          </w:p>
        </w:tc>
        <w:tc>
          <w:tcPr>
            <w:tcW w:w="2154" w:type="dxa"/>
          </w:tcPr>
          <w:p w:rsidR="00CD3746" w:rsidRPr="00C54906" w:rsidRDefault="00CD3746">
            <w:r w:rsidRPr="00C54906">
              <w:t xml:space="preserve">I would maybe like to do this topic. I asked, “Hadn’t this sort of program been made before?” Apparently it has, but </w:t>
            </w:r>
            <w:r>
              <w:t>the program is no longer on the peer tutoring laptop.</w:t>
            </w:r>
          </w:p>
        </w:tc>
        <w:tc>
          <w:tcPr>
            <w:tcW w:w="1311" w:type="dxa"/>
          </w:tcPr>
          <w:p w:rsidR="00CD3746" w:rsidRPr="00C54906" w:rsidRDefault="00CD3746">
            <w:r>
              <w:t>Oct 2014</w:t>
            </w:r>
          </w:p>
        </w:tc>
        <w:tc>
          <w:tcPr>
            <w:tcW w:w="1041" w:type="dxa"/>
          </w:tcPr>
          <w:p w:rsidR="00CD3746" w:rsidRPr="00C54906" w:rsidRDefault="00CD3746">
            <w:r w:rsidRPr="00C54906">
              <w:t>A</w:t>
            </w:r>
          </w:p>
        </w:tc>
      </w:tr>
      <w:tr w:rsidR="00CD3746" w:rsidRPr="00C54906" w:rsidTr="00C54906">
        <w:tc>
          <w:tcPr>
            <w:tcW w:w="1384" w:type="dxa"/>
          </w:tcPr>
          <w:p w:rsidR="00CD3746" w:rsidRPr="00C54906" w:rsidRDefault="00CD3746">
            <w:r>
              <w:t>Nov 2014</w:t>
            </w:r>
          </w:p>
        </w:tc>
        <w:tc>
          <w:tcPr>
            <w:tcW w:w="1531" w:type="dxa"/>
          </w:tcPr>
          <w:p w:rsidR="00CD3746" w:rsidRPr="00C54906" w:rsidRDefault="00CD3746">
            <w:r w:rsidRPr="00C54906">
              <w:t>Talk to CS teacher about topic</w:t>
            </w:r>
          </w:p>
        </w:tc>
        <w:tc>
          <w:tcPr>
            <w:tcW w:w="2127" w:type="dxa"/>
          </w:tcPr>
          <w:p w:rsidR="00CD3746" w:rsidRPr="00C54906" w:rsidRDefault="00CD3746">
            <w:r w:rsidRPr="00C54906">
              <w:t xml:space="preserve">Teacher approves of topic, says it is complex enough (has matching, sorting, etc.), </w:t>
            </w:r>
            <w:r>
              <w:t>if I create an applet which allows for online registration (CS teacher says applets are difficult and frustrating to work with).</w:t>
            </w:r>
          </w:p>
        </w:tc>
        <w:tc>
          <w:tcPr>
            <w:tcW w:w="2154" w:type="dxa"/>
          </w:tcPr>
          <w:p w:rsidR="00CD3746" w:rsidRPr="00C54906" w:rsidRDefault="00CD3746">
            <w:r w:rsidRPr="00C54906">
              <w:t>Need to talk to friend about success criteria and needs</w:t>
            </w:r>
            <w:r>
              <w:t>,</w:t>
            </w:r>
            <w:r w:rsidRPr="00C54906">
              <w:t xml:space="preserve"> talk to teacher about designing the program (software). </w:t>
            </w:r>
            <w:r>
              <w:br/>
              <w:t>Friend will act as client, CS teacher as advisor.</w:t>
            </w:r>
          </w:p>
        </w:tc>
        <w:tc>
          <w:tcPr>
            <w:tcW w:w="1311" w:type="dxa"/>
          </w:tcPr>
          <w:p w:rsidR="00CD3746" w:rsidRPr="00C54906" w:rsidRDefault="00CD3746">
            <w:r>
              <w:t>Nov 2014</w:t>
            </w:r>
          </w:p>
        </w:tc>
        <w:tc>
          <w:tcPr>
            <w:tcW w:w="1041" w:type="dxa"/>
          </w:tcPr>
          <w:p w:rsidR="00CD3746" w:rsidRPr="00C54906" w:rsidRDefault="00CD3746">
            <w:r w:rsidRPr="00C54906">
              <w:t>A</w:t>
            </w:r>
          </w:p>
        </w:tc>
      </w:tr>
      <w:tr w:rsidR="00CD3746" w:rsidRPr="00C54906" w:rsidTr="000F31D2">
        <w:trPr>
          <w:trHeight w:val="350"/>
        </w:trPr>
        <w:tc>
          <w:tcPr>
            <w:tcW w:w="1384" w:type="dxa"/>
          </w:tcPr>
          <w:p w:rsidR="00CD3746" w:rsidRDefault="00CD3746" w:rsidP="000F31D2">
            <w:r>
              <w:t>Dec 2014</w:t>
            </w:r>
          </w:p>
        </w:tc>
        <w:tc>
          <w:tcPr>
            <w:tcW w:w="1531" w:type="dxa"/>
          </w:tcPr>
          <w:p w:rsidR="00CD3746" w:rsidRDefault="00CD3746" w:rsidP="000F31D2">
            <w:r>
              <w:t>Some success criteria defined</w:t>
            </w:r>
          </w:p>
        </w:tc>
        <w:tc>
          <w:tcPr>
            <w:tcW w:w="2127" w:type="dxa"/>
          </w:tcPr>
          <w:p w:rsidR="00CD3746" w:rsidRDefault="00CD3746" w:rsidP="000F31D2">
            <w:r>
              <w:t xml:space="preserve">Decided with client on some success criteria. </w:t>
            </w:r>
          </w:p>
        </w:tc>
        <w:tc>
          <w:tcPr>
            <w:tcW w:w="2154" w:type="dxa"/>
          </w:tcPr>
          <w:p w:rsidR="00CD3746" w:rsidRDefault="00CD3746" w:rsidP="000F31D2">
            <w:r>
              <w:t>Will add to the success criteria list as more ideas/concerns come up.</w:t>
            </w:r>
          </w:p>
        </w:tc>
        <w:tc>
          <w:tcPr>
            <w:tcW w:w="1311" w:type="dxa"/>
          </w:tcPr>
          <w:p w:rsidR="00CD3746" w:rsidRDefault="00CD3746" w:rsidP="000F31D2">
            <w:r>
              <w:t>Dec 2014</w:t>
            </w:r>
          </w:p>
        </w:tc>
        <w:tc>
          <w:tcPr>
            <w:tcW w:w="1041" w:type="dxa"/>
          </w:tcPr>
          <w:p w:rsidR="00CD3746" w:rsidRDefault="00CD3746" w:rsidP="000F31D2">
            <w:r>
              <w:t>A</w:t>
            </w:r>
          </w:p>
        </w:tc>
      </w:tr>
      <w:tr w:rsidR="00CD3746" w:rsidRPr="00C54906" w:rsidTr="00174674">
        <w:trPr>
          <w:trHeight w:val="1970"/>
        </w:trPr>
        <w:tc>
          <w:tcPr>
            <w:tcW w:w="1384" w:type="dxa"/>
          </w:tcPr>
          <w:p w:rsidR="00CD3746" w:rsidRPr="00C54906" w:rsidRDefault="00CD3746">
            <w:r>
              <w:t>Dec 2014</w:t>
            </w:r>
          </w:p>
        </w:tc>
        <w:tc>
          <w:tcPr>
            <w:tcW w:w="1531" w:type="dxa"/>
          </w:tcPr>
          <w:p w:rsidR="00CD3746" w:rsidRPr="00C54906" w:rsidRDefault="00CD3746">
            <w:r>
              <w:t>Software</w:t>
            </w:r>
          </w:p>
        </w:tc>
        <w:tc>
          <w:tcPr>
            <w:tcW w:w="2127" w:type="dxa"/>
          </w:tcPr>
          <w:p w:rsidR="00CD3746" w:rsidRPr="00C54906" w:rsidRDefault="00CD3746">
            <w:r>
              <w:t>Java will be used for creating an applet, as well as the object orientation needed for organizing tutor and tutees.</w:t>
            </w:r>
          </w:p>
        </w:tc>
        <w:tc>
          <w:tcPr>
            <w:tcW w:w="2154" w:type="dxa"/>
          </w:tcPr>
          <w:p w:rsidR="00CD3746" w:rsidRPr="00C54906" w:rsidRDefault="00CD3746">
            <w:r>
              <w:t>Need to design the methods and fields needed for database management, as well as learn about applets and how to make one.</w:t>
            </w:r>
          </w:p>
        </w:tc>
        <w:tc>
          <w:tcPr>
            <w:tcW w:w="1311" w:type="dxa"/>
          </w:tcPr>
          <w:p w:rsidR="00CD3746" w:rsidRPr="00C54906" w:rsidRDefault="00CD3746">
            <w:r>
              <w:t>Dec 2014</w:t>
            </w:r>
          </w:p>
        </w:tc>
        <w:tc>
          <w:tcPr>
            <w:tcW w:w="1041" w:type="dxa"/>
          </w:tcPr>
          <w:p w:rsidR="00CD3746" w:rsidRPr="00C54906" w:rsidRDefault="00CD3746">
            <w:r>
              <w:t>B</w:t>
            </w:r>
          </w:p>
        </w:tc>
      </w:tr>
      <w:tr w:rsidR="00CD3746" w:rsidRPr="00C54906" w:rsidTr="00174674">
        <w:trPr>
          <w:trHeight w:val="350"/>
        </w:trPr>
        <w:tc>
          <w:tcPr>
            <w:tcW w:w="1384" w:type="dxa"/>
          </w:tcPr>
          <w:p w:rsidR="00CD3746" w:rsidRDefault="00CD3746">
            <w:r>
              <w:t>Dec 2014</w:t>
            </w:r>
          </w:p>
        </w:tc>
        <w:tc>
          <w:tcPr>
            <w:tcW w:w="1531" w:type="dxa"/>
          </w:tcPr>
          <w:p w:rsidR="00CD3746" w:rsidRDefault="00CD3746">
            <w:r>
              <w:t>Design</w:t>
            </w:r>
          </w:p>
        </w:tc>
        <w:tc>
          <w:tcPr>
            <w:tcW w:w="2127" w:type="dxa"/>
          </w:tcPr>
          <w:p w:rsidR="00CD3746" w:rsidRDefault="00CD3746">
            <w:r>
              <w:t>Designed the needed methods and fields for the database management system (DBMS). Wrote out a flowchart for the operation of the main method on the primary solution (not the applet).</w:t>
            </w:r>
          </w:p>
        </w:tc>
        <w:tc>
          <w:tcPr>
            <w:tcW w:w="2154" w:type="dxa"/>
          </w:tcPr>
          <w:p w:rsidR="00CD3746" w:rsidRDefault="00CD3746">
            <w:r>
              <w:t>Need to keep learning about applets and start making one.</w:t>
            </w:r>
          </w:p>
        </w:tc>
        <w:tc>
          <w:tcPr>
            <w:tcW w:w="1311" w:type="dxa"/>
          </w:tcPr>
          <w:p w:rsidR="00CD3746" w:rsidRDefault="00CD3746">
            <w:r>
              <w:t>Dec 2014</w:t>
            </w:r>
          </w:p>
        </w:tc>
        <w:tc>
          <w:tcPr>
            <w:tcW w:w="1041" w:type="dxa"/>
          </w:tcPr>
          <w:p w:rsidR="00CD3746" w:rsidRDefault="00CD3746">
            <w:r>
              <w:t>B</w:t>
            </w:r>
          </w:p>
        </w:tc>
      </w:tr>
      <w:tr w:rsidR="00CD3746" w:rsidRPr="00C54906" w:rsidTr="00174674">
        <w:trPr>
          <w:trHeight w:val="350"/>
        </w:trPr>
        <w:tc>
          <w:tcPr>
            <w:tcW w:w="1384" w:type="dxa"/>
          </w:tcPr>
          <w:p w:rsidR="00CD3746" w:rsidRDefault="00CD3746"/>
        </w:tc>
        <w:tc>
          <w:tcPr>
            <w:tcW w:w="1531" w:type="dxa"/>
          </w:tcPr>
          <w:p w:rsidR="00CD3746" w:rsidRDefault="00CD3746"/>
        </w:tc>
        <w:tc>
          <w:tcPr>
            <w:tcW w:w="2127" w:type="dxa"/>
          </w:tcPr>
          <w:p w:rsidR="00CD3746" w:rsidRDefault="00CD3746"/>
        </w:tc>
        <w:tc>
          <w:tcPr>
            <w:tcW w:w="2154" w:type="dxa"/>
          </w:tcPr>
          <w:p w:rsidR="00CD3746" w:rsidRDefault="00CD3746"/>
        </w:tc>
        <w:tc>
          <w:tcPr>
            <w:tcW w:w="1311" w:type="dxa"/>
          </w:tcPr>
          <w:p w:rsidR="00CD3746" w:rsidRDefault="00CD3746"/>
        </w:tc>
        <w:tc>
          <w:tcPr>
            <w:tcW w:w="1041" w:type="dxa"/>
          </w:tcPr>
          <w:p w:rsidR="00CD3746" w:rsidRDefault="00CD3746"/>
        </w:tc>
      </w:tr>
      <w:tr w:rsidR="00CD3746" w:rsidRPr="00C54906" w:rsidTr="00174674">
        <w:trPr>
          <w:trHeight w:val="350"/>
        </w:trPr>
        <w:tc>
          <w:tcPr>
            <w:tcW w:w="1384" w:type="dxa"/>
          </w:tcPr>
          <w:p w:rsidR="00CD3746" w:rsidRDefault="00CD3746"/>
        </w:tc>
        <w:tc>
          <w:tcPr>
            <w:tcW w:w="1531" w:type="dxa"/>
          </w:tcPr>
          <w:p w:rsidR="00CD3746" w:rsidRDefault="00CD3746"/>
        </w:tc>
        <w:tc>
          <w:tcPr>
            <w:tcW w:w="2127" w:type="dxa"/>
          </w:tcPr>
          <w:p w:rsidR="00CD3746" w:rsidRDefault="00CD3746"/>
        </w:tc>
        <w:tc>
          <w:tcPr>
            <w:tcW w:w="2154" w:type="dxa"/>
          </w:tcPr>
          <w:p w:rsidR="00CD3746" w:rsidRDefault="00CD3746"/>
        </w:tc>
        <w:tc>
          <w:tcPr>
            <w:tcW w:w="1311" w:type="dxa"/>
          </w:tcPr>
          <w:p w:rsidR="00CD3746" w:rsidRDefault="00CD3746"/>
        </w:tc>
        <w:tc>
          <w:tcPr>
            <w:tcW w:w="1041" w:type="dxa"/>
          </w:tcPr>
          <w:p w:rsidR="00CD3746" w:rsidRDefault="00CD3746"/>
        </w:tc>
      </w:tr>
      <w:tr w:rsidR="00CD3746" w:rsidRPr="00C54906" w:rsidTr="00174674">
        <w:trPr>
          <w:trHeight w:val="350"/>
        </w:trPr>
        <w:tc>
          <w:tcPr>
            <w:tcW w:w="1384" w:type="dxa"/>
          </w:tcPr>
          <w:p w:rsidR="00CD3746" w:rsidRDefault="00CD3746"/>
        </w:tc>
        <w:tc>
          <w:tcPr>
            <w:tcW w:w="1531" w:type="dxa"/>
          </w:tcPr>
          <w:p w:rsidR="00CD3746" w:rsidRDefault="00CD3746"/>
        </w:tc>
        <w:tc>
          <w:tcPr>
            <w:tcW w:w="2127" w:type="dxa"/>
          </w:tcPr>
          <w:p w:rsidR="00CD3746" w:rsidRDefault="00CD3746"/>
        </w:tc>
        <w:tc>
          <w:tcPr>
            <w:tcW w:w="2154" w:type="dxa"/>
          </w:tcPr>
          <w:p w:rsidR="00CD3746" w:rsidRDefault="00CD3746"/>
        </w:tc>
        <w:tc>
          <w:tcPr>
            <w:tcW w:w="1311" w:type="dxa"/>
          </w:tcPr>
          <w:p w:rsidR="00CD3746" w:rsidRDefault="00CD3746"/>
        </w:tc>
        <w:tc>
          <w:tcPr>
            <w:tcW w:w="1041" w:type="dxa"/>
          </w:tcPr>
          <w:p w:rsidR="00CD3746" w:rsidRDefault="00CD3746"/>
        </w:tc>
      </w:tr>
      <w:tr w:rsidR="00CD3746" w:rsidRPr="00C54906" w:rsidTr="00174674">
        <w:trPr>
          <w:trHeight w:val="350"/>
        </w:trPr>
        <w:tc>
          <w:tcPr>
            <w:tcW w:w="1384" w:type="dxa"/>
          </w:tcPr>
          <w:p w:rsidR="00CD3746" w:rsidRDefault="00CD3746"/>
        </w:tc>
        <w:tc>
          <w:tcPr>
            <w:tcW w:w="1531" w:type="dxa"/>
          </w:tcPr>
          <w:p w:rsidR="00CD3746" w:rsidRDefault="00CD3746"/>
        </w:tc>
        <w:tc>
          <w:tcPr>
            <w:tcW w:w="2127" w:type="dxa"/>
          </w:tcPr>
          <w:p w:rsidR="00CD3746" w:rsidRDefault="00CD3746"/>
        </w:tc>
        <w:tc>
          <w:tcPr>
            <w:tcW w:w="2154" w:type="dxa"/>
          </w:tcPr>
          <w:p w:rsidR="00CD3746" w:rsidRDefault="00CD3746"/>
        </w:tc>
        <w:tc>
          <w:tcPr>
            <w:tcW w:w="1311" w:type="dxa"/>
          </w:tcPr>
          <w:p w:rsidR="00CD3746" w:rsidRDefault="00CD3746"/>
        </w:tc>
        <w:tc>
          <w:tcPr>
            <w:tcW w:w="1041" w:type="dxa"/>
          </w:tcPr>
          <w:p w:rsidR="00CD3746" w:rsidRDefault="00CD3746"/>
        </w:tc>
      </w:tr>
      <w:tr w:rsidR="00CD3746" w:rsidRPr="00C54906" w:rsidTr="00174674">
        <w:trPr>
          <w:trHeight w:val="350"/>
        </w:trPr>
        <w:tc>
          <w:tcPr>
            <w:tcW w:w="1384" w:type="dxa"/>
          </w:tcPr>
          <w:p w:rsidR="00CD3746" w:rsidRDefault="00CD3746"/>
        </w:tc>
        <w:tc>
          <w:tcPr>
            <w:tcW w:w="1531" w:type="dxa"/>
          </w:tcPr>
          <w:p w:rsidR="00CD3746" w:rsidRDefault="00CD3746"/>
        </w:tc>
        <w:tc>
          <w:tcPr>
            <w:tcW w:w="2127" w:type="dxa"/>
          </w:tcPr>
          <w:p w:rsidR="00CD3746" w:rsidRDefault="00CD3746"/>
        </w:tc>
        <w:tc>
          <w:tcPr>
            <w:tcW w:w="2154" w:type="dxa"/>
          </w:tcPr>
          <w:p w:rsidR="00CD3746" w:rsidRDefault="00CD3746"/>
        </w:tc>
        <w:tc>
          <w:tcPr>
            <w:tcW w:w="1311" w:type="dxa"/>
          </w:tcPr>
          <w:p w:rsidR="00CD3746" w:rsidRDefault="00CD3746"/>
        </w:tc>
        <w:tc>
          <w:tcPr>
            <w:tcW w:w="1041" w:type="dxa"/>
          </w:tcPr>
          <w:p w:rsidR="00CD3746" w:rsidRDefault="00CD3746"/>
        </w:tc>
      </w:tr>
      <w:tr w:rsidR="00CD3746" w:rsidRPr="00C54906" w:rsidTr="00174674">
        <w:trPr>
          <w:trHeight w:val="350"/>
        </w:trPr>
        <w:tc>
          <w:tcPr>
            <w:tcW w:w="1384" w:type="dxa"/>
          </w:tcPr>
          <w:p w:rsidR="00CD3746" w:rsidRDefault="00CD3746"/>
        </w:tc>
        <w:tc>
          <w:tcPr>
            <w:tcW w:w="1531" w:type="dxa"/>
          </w:tcPr>
          <w:p w:rsidR="00CD3746" w:rsidRDefault="00CD3746"/>
        </w:tc>
        <w:tc>
          <w:tcPr>
            <w:tcW w:w="2127" w:type="dxa"/>
          </w:tcPr>
          <w:p w:rsidR="00CD3746" w:rsidRDefault="00CD3746"/>
        </w:tc>
        <w:tc>
          <w:tcPr>
            <w:tcW w:w="2154" w:type="dxa"/>
          </w:tcPr>
          <w:p w:rsidR="00CD3746" w:rsidRDefault="00CD3746"/>
        </w:tc>
        <w:tc>
          <w:tcPr>
            <w:tcW w:w="1311" w:type="dxa"/>
          </w:tcPr>
          <w:p w:rsidR="00CD3746" w:rsidRDefault="00CD3746"/>
        </w:tc>
        <w:tc>
          <w:tcPr>
            <w:tcW w:w="1041" w:type="dxa"/>
          </w:tcPr>
          <w:p w:rsidR="00CD3746" w:rsidRDefault="00CD3746"/>
        </w:tc>
      </w:tr>
    </w:tbl>
    <w:p w:rsidR="00CD3746" w:rsidRDefault="00CD3746"/>
    <w:p w:rsidR="00CD3746" w:rsidRDefault="00CD3746">
      <w:r>
        <w:t>2014-10-27 meeting with client</w:t>
      </w:r>
    </w:p>
    <w:p w:rsidR="00CD3746" w:rsidRDefault="00CD3746" w:rsidP="00364F72">
      <w:pPr>
        <w:pStyle w:val="ListParagraph"/>
        <w:numPr>
          <w:ilvl w:val="0"/>
          <w:numId w:val="1"/>
        </w:numPr>
      </w:pPr>
      <w:r>
        <w:t>Enter tutor tutee pairs</w:t>
      </w:r>
    </w:p>
    <w:p w:rsidR="00CD3746" w:rsidRDefault="00CD3746" w:rsidP="00364F72">
      <w:pPr>
        <w:pStyle w:val="ListParagraph"/>
        <w:numPr>
          <w:ilvl w:val="1"/>
          <w:numId w:val="1"/>
        </w:numPr>
      </w:pPr>
      <w:r>
        <w:t>Make a class Pair?</w:t>
      </w:r>
    </w:p>
    <w:p w:rsidR="00CD3746" w:rsidRDefault="00CD3746" w:rsidP="00364F72">
      <w:pPr>
        <w:pStyle w:val="ListParagraph"/>
        <w:numPr>
          <w:ilvl w:val="0"/>
          <w:numId w:val="1"/>
        </w:numPr>
      </w:pPr>
      <w:r>
        <w:t>Option for multiple of tutor or tutee per person</w:t>
      </w:r>
    </w:p>
    <w:p w:rsidR="00CD3746" w:rsidRDefault="00CD3746" w:rsidP="00364F72">
      <w:pPr>
        <w:pStyle w:val="ListParagraph"/>
        <w:numPr>
          <w:ilvl w:val="0"/>
          <w:numId w:val="1"/>
        </w:numPr>
      </w:pPr>
      <w:r>
        <w:t>Pulls up all pairs that should be there on a day</w:t>
      </w:r>
    </w:p>
    <w:p w:rsidR="00CD3746" w:rsidRDefault="00CD3746" w:rsidP="00364F72">
      <w:pPr>
        <w:pStyle w:val="ListParagraph"/>
        <w:numPr>
          <w:ilvl w:val="1"/>
          <w:numId w:val="1"/>
        </w:numPr>
      </w:pPr>
      <w:r>
        <w:t>Attendance</w:t>
      </w:r>
    </w:p>
    <w:p w:rsidR="00CD3746" w:rsidRDefault="00CD3746" w:rsidP="00364F72">
      <w:pPr>
        <w:pStyle w:val="ListParagraph"/>
        <w:numPr>
          <w:ilvl w:val="1"/>
          <w:numId w:val="1"/>
        </w:numPr>
      </w:pPr>
      <w:r>
        <w:t>Database for how many hours a tutee has</w:t>
      </w:r>
    </w:p>
    <w:p w:rsidR="00CD3746" w:rsidRDefault="00CD3746" w:rsidP="00364F72">
      <w:pPr>
        <w:pStyle w:val="ListParagraph"/>
        <w:numPr>
          <w:ilvl w:val="0"/>
          <w:numId w:val="1"/>
        </w:numPr>
      </w:pPr>
      <w:r>
        <w:t>Option to delete a pair</w:t>
      </w:r>
    </w:p>
    <w:p w:rsidR="00CD3746" w:rsidRDefault="00CD3746" w:rsidP="00364F72">
      <w:pPr>
        <w:pStyle w:val="ListParagraph"/>
        <w:numPr>
          <w:ilvl w:val="0"/>
          <w:numId w:val="1"/>
        </w:numPr>
      </w:pPr>
      <w:r>
        <w:t>Database for tutor and tutees – store in a text file?</w:t>
      </w:r>
    </w:p>
    <w:p w:rsidR="00CD3746" w:rsidRDefault="00CD3746" w:rsidP="00364F72">
      <w:pPr>
        <w:pStyle w:val="ListParagraph"/>
        <w:numPr>
          <w:ilvl w:val="1"/>
          <w:numId w:val="1"/>
        </w:numPr>
      </w:pPr>
      <w:r>
        <w:t>Tutor</w:t>
      </w:r>
    </w:p>
    <w:p w:rsidR="00CD3746" w:rsidRDefault="00CD3746" w:rsidP="00364F72">
      <w:pPr>
        <w:pStyle w:val="ListParagraph"/>
        <w:numPr>
          <w:ilvl w:val="2"/>
          <w:numId w:val="1"/>
        </w:numPr>
      </w:pPr>
      <w:r>
        <w:t>Name</w:t>
      </w:r>
    </w:p>
    <w:p w:rsidR="00CD3746" w:rsidRDefault="00CD3746" w:rsidP="00364F72">
      <w:pPr>
        <w:pStyle w:val="ListParagraph"/>
        <w:numPr>
          <w:ilvl w:val="2"/>
          <w:numId w:val="1"/>
        </w:numPr>
      </w:pPr>
      <w:r>
        <w:t>Subject(s)</w:t>
      </w:r>
    </w:p>
    <w:p w:rsidR="00CD3746" w:rsidRDefault="00CD3746" w:rsidP="00364F72">
      <w:pPr>
        <w:pStyle w:val="ListParagraph"/>
        <w:numPr>
          <w:ilvl w:val="2"/>
          <w:numId w:val="1"/>
        </w:numPr>
      </w:pPr>
      <w:r>
        <w:t>Days</w:t>
      </w:r>
    </w:p>
    <w:p w:rsidR="00CD3746" w:rsidRDefault="00CD3746" w:rsidP="00364F72">
      <w:pPr>
        <w:pStyle w:val="ListParagraph"/>
        <w:numPr>
          <w:ilvl w:val="2"/>
          <w:numId w:val="1"/>
        </w:numPr>
      </w:pPr>
      <w:r>
        <w:t>Email?</w:t>
      </w:r>
    </w:p>
    <w:p w:rsidR="00CD3746" w:rsidRDefault="00CD3746" w:rsidP="00364F72">
      <w:pPr>
        <w:pStyle w:val="ListParagraph"/>
        <w:numPr>
          <w:ilvl w:val="2"/>
          <w:numId w:val="1"/>
        </w:numPr>
      </w:pPr>
      <w:r>
        <w:t>Record of hours</w:t>
      </w:r>
    </w:p>
    <w:p w:rsidR="00CD3746" w:rsidRDefault="00CD3746" w:rsidP="00364F72">
      <w:pPr>
        <w:pStyle w:val="ListParagraph"/>
        <w:numPr>
          <w:ilvl w:val="1"/>
          <w:numId w:val="1"/>
        </w:numPr>
      </w:pPr>
      <w:r>
        <w:t>Tutee</w:t>
      </w:r>
    </w:p>
    <w:p w:rsidR="00CD3746" w:rsidRDefault="00CD3746" w:rsidP="00130050">
      <w:pPr>
        <w:pStyle w:val="ListParagraph"/>
        <w:numPr>
          <w:ilvl w:val="0"/>
          <w:numId w:val="1"/>
        </w:numPr>
      </w:pPr>
      <w:r>
        <w:t>Searching function</w:t>
      </w:r>
    </w:p>
    <w:p w:rsidR="00CD3746" w:rsidRDefault="00CD3746" w:rsidP="001C74A8">
      <w:pPr>
        <w:pStyle w:val="ListParagraph"/>
        <w:numPr>
          <w:ilvl w:val="0"/>
          <w:numId w:val="1"/>
        </w:numPr>
      </w:pPr>
      <w:r>
        <w:t>Names in alphabetical order</w:t>
      </w:r>
    </w:p>
    <w:p w:rsidR="00CD3746" w:rsidRDefault="00CD3746" w:rsidP="001C74A8">
      <w:pPr>
        <w:pStyle w:val="ListParagraph"/>
        <w:numPr>
          <w:ilvl w:val="0"/>
          <w:numId w:val="1"/>
        </w:numPr>
      </w:pPr>
      <w:r>
        <w:t>Concerns</w:t>
      </w:r>
    </w:p>
    <w:p w:rsidR="00CD3746" w:rsidRDefault="00CD3746" w:rsidP="001C74A8">
      <w:pPr>
        <w:pStyle w:val="ListParagraph"/>
        <w:numPr>
          <w:ilvl w:val="1"/>
          <w:numId w:val="1"/>
        </w:numPr>
      </w:pPr>
      <w:r>
        <w:rPr>
          <w:b/>
        </w:rPr>
        <w:t>A[UNSOLVED]</w:t>
      </w:r>
      <w:r>
        <w:t>How to insert data into database at first usage?</w:t>
      </w:r>
    </w:p>
    <w:p w:rsidR="00CD3746" w:rsidRDefault="00CD3746" w:rsidP="001C74A8">
      <w:pPr>
        <w:pStyle w:val="ListParagraph"/>
        <w:numPr>
          <w:ilvl w:val="2"/>
          <w:numId w:val="1"/>
        </w:numPr>
      </w:pPr>
      <w:r>
        <w:t>Can’t think of ways that aren’t tedious</w:t>
      </w:r>
    </w:p>
    <w:p w:rsidR="00CD3746" w:rsidRDefault="00CD3746" w:rsidP="001C74A8">
      <w:pPr>
        <w:pStyle w:val="ListParagraph"/>
        <w:numPr>
          <w:ilvl w:val="1"/>
          <w:numId w:val="1"/>
        </w:numPr>
      </w:pPr>
      <w:r>
        <w:rPr>
          <w:b/>
        </w:rPr>
        <w:t>B[UNSOLVED]</w:t>
      </w:r>
      <w:r>
        <w:t>How to store data? In text file?</w:t>
      </w:r>
    </w:p>
    <w:p w:rsidR="00CD3746" w:rsidRDefault="00CD3746" w:rsidP="00AA1C0E">
      <w:r>
        <w:t>2014-10-31 initial meeting with CS teacher</w:t>
      </w:r>
    </w:p>
    <w:p w:rsidR="00CD3746" w:rsidRDefault="00CD3746" w:rsidP="00AA1C0E">
      <w:pPr>
        <w:pStyle w:val="ListParagraph"/>
        <w:numPr>
          <w:ilvl w:val="0"/>
          <w:numId w:val="3"/>
        </w:numPr>
      </w:pPr>
      <w:r>
        <w:rPr>
          <w:b/>
        </w:rPr>
        <w:t>C</w:t>
      </w:r>
      <w:r w:rsidRPr="00663BF6">
        <w:rPr>
          <w:b/>
        </w:rPr>
        <w:t>[SOLVED]</w:t>
      </w:r>
      <w:r>
        <w:t>What happened to the previous programs written for peer tutoring?</w:t>
      </w:r>
    </w:p>
    <w:p w:rsidR="00CD3746" w:rsidRDefault="00CD3746" w:rsidP="00AA1C0E">
      <w:pPr>
        <w:pStyle w:val="ListParagraph"/>
        <w:numPr>
          <w:ilvl w:val="0"/>
          <w:numId w:val="3"/>
        </w:numPr>
      </w:pPr>
      <w:r>
        <w:rPr>
          <w:b/>
        </w:rPr>
        <w:t>D</w:t>
      </w:r>
      <w:r w:rsidRPr="00663BF6">
        <w:rPr>
          <w:b/>
        </w:rPr>
        <w:t>[SOLVED]</w:t>
      </w:r>
      <w:r>
        <w:t>Do the coordinators have a computer they can use at every session?</w:t>
      </w:r>
    </w:p>
    <w:p w:rsidR="00CD3746" w:rsidRDefault="00CD3746" w:rsidP="00AA1C0E">
      <w:pPr>
        <w:pStyle w:val="ListParagraph"/>
        <w:numPr>
          <w:ilvl w:val="0"/>
          <w:numId w:val="3"/>
        </w:numPr>
      </w:pPr>
      <w:r>
        <w:t>Attendance recording is for volunteer hours</w:t>
      </w:r>
    </w:p>
    <w:p w:rsidR="00CD3746" w:rsidRDefault="00CD3746" w:rsidP="00663BF6">
      <w:pPr>
        <w:pStyle w:val="ListParagraph"/>
        <w:numPr>
          <w:ilvl w:val="0"/>
          <w:numId w:val="3"/>
        </w:numPr>
      </w:pPr>
      <w:r>
        <w:t>Everything specified that the solution needs to accomplish can be done with an excel file!</w:t>
      </w:r>
    </w:p>
    <w:p w:rsidR="00CD3746" w:rsidRDefault="00CD3746" w:rsidP="00663BF6">
      <w:pPr>
        <w:pStyle w:val="ListParagraph"/>
        <w:numPr>
          <w:ilvl w:val="1"/>
          <w:numId w:val="3"/>
        </w:numPr>
      </w:pPr>
      <w:r>
        <w:rPr>
          <w:b/>
        </w:rPr>
        <w:t>E[UNSOLVED]</w:t>
      </w:r>
      <w:r>
        <w:t>What does using CS offer?</w:t>
      </w:r>
    </w:p>
    <w:p w:rsidR="00CD3746" w:rsidRDefault="00CD3746" w:rsidP="0093089C">
      <w:pPr>
        <w:pStyle w:val="ListParagraph"/>
        <w:numPr>
          <w:ilvl w:val="0"/>
          <w:numId w:val="3"/>
        </w:numPr>
      </w:pPr>
      <w:r>
        <w:rPr>
          <w:b/>
        </w:rPr>
        <w:t>F[UNSOLVED]</w:t>
      </w:r>
      <w:r>
        <w:t>How many tutors and tutees?</w:t>
      </w:r>
    </w:p>
    <w:p w:rsidR="00CD3746" w:rsidRDefault="00CD3746" w:rsidP="00AA1C0E"/>
    <w:p w:rsidR="00CD3746" w:rsidRDefault="00CD3746" w:rsidP="00AA1C0E">
      <w:r>
        <w:t>2014-11-09 Talk with client</w:t>
      </w:r>
    </w:p>
    <w:p w:rsidR="00CD3746" w:rsidRDefault="00CD3746" w:rsidP="00AA1C0E">
      <w:pPr>
        <w:pStyle w:val="ListParagraph"/>
        <w:numPr>
          <w:ilvl w:val="0"/>
          <w:numId w:val="2"/>
        </w:numPr>
      </w:pPr>
      <w:r>
        <w:rPr>
          <w:b/>
        </w:rPr>
        <w:t>C[ANSWER]</w:t>
      </w:r>
      <w:r>
        <w:t>Previous program don’t work AT ALL?</w:t>
      </w:r>
    </w:p>
    <w:p w:rsidR="00CD3746" w:rsidRDefault="00CD3746" w:rsidP="00AA1C0E">
      <w:pPr>
        <w:pStyle w:val="ListParagraph"/>
        <w:numPr>
          <w:ilvl w:val="0"/>
          <w:numId w:val="2"/>
        </w:numPr>
      </w:pPr>
      <w:r>
        <w:rPr>
          <w:b/>
        </w:rPr>
        <w:t>D[ANSWER]</w:t>
      </w:r>
      <w:r>
        <w:t xml:space="preserve">Coordinators have a laptop that they can use, but they </w:t>
      </w:r>
      <w:r>
        <w:rPr>
          <w:i/>
        </w:rPr>
        <w:t>don’t</w:t>
      </w:r>
      <w:r>
        <w:t xml:space="preserve"> use it because the peer tutoring room doesn’t have wifi, and the current database is stored on a Google Spreadsheet (on Google Drive). Currently the coordinators use data on their phones to access the spreadsheet.</w:t>
      </w:r>
    </w:p>
    <w:p w:rsidR="00CD3746" w:rsidRDefault="00CD3746" w:rsidP="00AA1C0E">
      <w:pPr>
        <w:pStyle w:val="ListParagraph"/>
        <w:numPr>
          <w:ilvl w:val="0"/>
          <w:numId w:val="2"/>
        </w:numPr>
      </w:pPr>
      <w:r>
        <w:rPr>
          <w:b/>
        </w:rPr>
        <w:t>E[ANSWER?]</w:t>
      </w:r>
      <w:r>
        <w:t>Once a tutor or tutee is absent 3 times, make a prompt if the end-user would like to terminate the pair.</w:t>
      </w:r>
    </w:p>
    <w:p w:rsidR="00CD3746" w:rsidRDefault="00CD3746" w:rsidP="00AA1C0E">
      <w:pPr>
        <w:pStyle w:val="ListParagraph"/>
        <w:numPr>
          <w:ilvl w:val="0"/>
          <w:numId w:val="2"/>
        </w:numPr>
      </w:pPr>
      <w:r>
        <w:rPr>
          <w:b/>
        </w:rPr>
        <w:t>E[ANSWER?]</w:t>
      </w:r>
      <w:r>
        <w:t>Print out the sheets that are sent to the tutors and tutees when a pair is made</w:t>
      </w:r>
    </w:p>
    <w:p w:rsidR="00CD3746" w:rsidRDefault="00CD3746" w:rsidP="00AA1C0E">
      <w:pPr>
        <w:pStyle w:val="ListParagraph"/>
        <w:numPr>
          <w:ilvl w:val="1"/>
          <w:numId w:val="2"/>
        </w:numPr>
      </w:pPr>
      <w:r>
        <w:t>eg. Bob Smith</w:t>
      </w:r>
    </w:p>
    <w:p w:rsidR="00CD3746" w:rsidRDefault="00CD3746" w:rsidP="00AA1C0E">
      <w:pPr>
        <w:pStyle w:val="ListParagraph"/>
        <w:numPr>
          <w:ilvl w:val="1"/>
          <w:numId w:val="2"/>
        </w:numPr>
      </w:pPr>
      <w:r>
        <w:t xml:space="preserve">      homeroom teacher: Ms. Jackson</w:t>
      </w:r>
    </w:p>
    <w:p w:rsidR="00CD3746" w:rsidRDefault="00CD3746" w:rsidP="00AA1C0E">
      <w:pPr>
        <w:pStyle w:val="ListParagraph"/>
        <w:numPr>
          <w:ilvl w:val="1"/>
          <w:numId w:val="2"/>
        </w:numPr>
      </w:pPr>
      <w:r>
        <w:t xml:space="preserve">      Your tutor for gr.9 math and gr.9 science will be Mary Lee</w:t>
      </w:r>
    </w:p>
    <w:p w:rsidR="00CD3746" w:rsidRDefault="00CD3746" w:rsidP="00AA1C0E">
      <w:pPr>
        <w:pStyle w:val="ListParagraph"/>
        <w:numPr>
          <w:ilvl w:val="1"/>
          <w:numId w:val="2"/>
        </w:numPr>
      </w:pPr>
      <w:r>
        <w:t xml:space="preserve">      You will meet on Mondays and Wednesdays</w:t>
      </w:r>
    </w:p>
    <w:p w:rsidR="00CD3746" w:rsidRDefault="00CD3746" w:rsidP="0093089C">
      <w:pPr>
        <w:pStyle w:val="ListParagraph"/>
        <w:numPr>
          <w:ilvl w:val="0"/>
          <w:numId w:val="2"/>
        </w:numPr>
      </w:pPr>
      <w:r>
        <w:rPr>
          <w:b/>
        </w:rPr>
        <w:t>[THOUGHT]</w:t>
      </w:r>
      <w:r>
        <w:t>To fit with the idea of putting the database on the cloud, after the database is written back onto a text file on the laptop, it can be transferred to a USB and uploaded to a dropbox when the coordinator gets home?</w:t>
      </w:r>
    </w:p>
    <w:p w:rsidR="00CD3746" w:rsidRDefault="00CD3746" w:rsidP="0093089C">
      <w:pPr>
        <w:pStyle w:val="ListParagraph"/>
        <w:numPr>
          <w:ilvl w:val="0"/>
          <w:numId w:val="2"/>
        </w:numPr>
      </w:pPr>
      <w:r>
        <w:rPr>
          <w:b/>
        </w:rPr>
        <w:t>F[PART-ANSWER]</w:t>
      </w:r>
      <w:r>
        <w:t>114 tutors + tutees, “bound to be more” (usually 2-10 new pairs a week)</w:t>
      </w:r>
    </w:p>
    <w:p w:rsidR="00CD3746" w:rsidRDefault="00CD3746" w:rsidP="0093089C">
      <w:pPr>
        <w:pStyle w:val="ListParagraph"/>
        <w:numPr>
          <w:ilvl w:val="0"/>
          <w:numId w:val="2"/>
        </w:numPr>
      </w:pPr>
      <w:r>
        <w:rPr>
          <w:b/>
        </w:rPr>
        <w:t>G[UNSOLVED]</w:t>
      </w:r>
      <w:r>
        <w:t>I think I will need to take a look at their spreadsheet. Maybe I’ll drop in on peer tutoring one day and see how everything works.</w:t>
      </w:r>
    </w:p>
    <w:p w:rsidR="00CD3746" w:rsidRDefault="00CD3746" w:rsidP="0093089C">
      <w:pPr>
        <w:pStyle w:val="ListParagraph"/>
        <w:numPr>
          <w:ilvl w:val="0"/>
          <w:numId w:val="2"/>
        </w:numPr>
      </w:pPr>
      <w:r>
        <w:rPr>
          <w:b/>
        </w:rPr>
        <w:t>[THOUGHT]</w:t>
      </w:r>
      <w:r>
        <w:t>I think that if the program sees a possible pair that isn’t a pair, it should alert the coordinator.</w:t>
      </w:r>
    </w:p>
    <w:p w:rsidR="00CD3746" w:rsidRDefault="00CD3746" w:rsidP="0093089C">
      <w:pPr>
        <w:pStyle w:val="ListParagraph"/>
        <w:numPr>
          <w:ilvl w:val="0"/>
          <w:numId w:val="2"/>
        </w:numPr>
      </w:pPr>
      <w:r>
        <w:rPr>
          <w:b/>
        </w:rPr>
        <w:t>[THOUGHT]</w:t>
      </w:r>
      <w:r>
        <w:t>The tutors and tutees can just walk in on any day and sign in on the program (type their name). If there is any ambiguity as to who the person is, the program can make further inquiries.</w:t>
      </w:r>
    </w:p>
    <w:p w:rsidR="00CD3746" w:rsidRDefault="00CD3746" w:rsidP="00105EF6"/>
    <w:p w:rsidR="00CD3746" w:rsidRDefault="00CD3746" w:rsidP="00105EF6">
      <w:r>
        <w:t>2014-11-17 meeting with CS teacher</w:t>
      </w:r>
    </w:p>
    <w:p w:rsidR="00CD3746" w:rsidRDefault="00CD3746" w:rsidP="00105EF6">
      <w:pPr>
        <w:pStyle w:val="ListParagraph"/>
        <w:numPr>
          <w:ilvl w:val="0"/>
          <w:numId w:val="4"/>
        </w:numPr>
      </w:pPr>
      <w:r>
        <w:rPr>
          <w:b/>
        </w:rPr>
        <w:t>H[UNSOLVED]</w:t>
      </w:r>
      <w:r>
        <w:t>Should get coordinators to demonstrate previous program</w:t>
      </w:r>
    </w:p>
    <w:p w:rsidR="00CD3746" w:rsidRDefault="00CD3746" w:rsidP="00105EF6">
      <w:pPr>
        <w:pStyle w:val="ListParagraph"/>
        <w:numPr>
          <w:ilvl w:val="1"/>
          <w:numId w:val="4"/>
        </w:numPr>
      </w:pPr>
      <w:r>
        <w:t>Whose laptop is it?</w:t>
      </w:r>
    </w:p>
    <w:p w:rsidR="00CD3746" w:rsidRDefault="00CD3746" w:rsidP="00105EF6">
      <w:pPr>
        <w:pStyle w:val="ListParagraph"/>
        <w:numPr>
          <w:ilvl w:val="0"/>
          <w:numId w:val="4"/>
        </w:numPr>
      </w:pPr>
      <w:r>
        <w:rPr>
          <w:b/>
        </w:rPr>
        <w:t>I[SOLVED]</w:t>
      </w:r>
      <w:r>
        <w:t>A tutor can be no-show for 3 weeks in a row? Astonishing! (maybe I misinterpreted)</w:t>
      </w:r>
    </w:p>
    <w:p w:rsidR="00CD3746" w:rsidRDefault="00CD3746" w:rsidP="00105EF6">
      <w:pPr>
        <w:pStyle w:val="ListParagraph"/>
        <w:numPr>
          <w:ilvl w:val="0"/>
          <w:numId w:val="4"/>
        </w:numPr>
      </w:pPr>
      <w:r>
        <w:rPr>
          <w:b/>
        </w:rPr>
        <w:t>[THOUGHT]</w:t>
      </w:r>
      <w:r>
        <w:t>Maybe solution can email notifications as well as the printed notification</w:t>
      </w:r>
    </w:p>
    <w:p w:rsidR="00CD3746" w:rsidRDefault="00CD3746" w:rsidP="00105EF6">
      <w:pPr>
        <w:pStyle w:val="ListParagraph"/>
        <w:numPr>
          <w:ilvl w:val="0"/>
          <w:numId w:val="4"/>
        </w:numPr>
      </w:pPr>
      <w:r>
        <w:rPr>
          <w:b/>
        </w:rPr>
        <w:t>F[UNSOLVED]</w:t>
      </w:r>
      <w:r>
        <w:t>How many tutees and tutors speicically? (each)</w:t>
      </w:r>
    </w:p>
    <w:p w:rsidR="00CD3746" w:rsidRDefault="00CD3746" w:rsidP="00105EF6">
      <w:pPr>
        <w:pStyle w:val="ListParagraph"/>
        <w:numPr>
          <w:ilvl w:val="0"/>
          <w:numId w:val="4"/>
        </w:numPr>
      </w:pPr>
      <w:r>
        <w:rPr>
          <w:b/>
        </w:rPr>
        <w:t>J[UNSOLVED]</w:t>
      </w:r>
      <w:r>
        <w:t>How many coordinators? Should talk to other coordinators</w:t>
      </w:r>
    </w:p>
    <w:p w:rsidR="00CD3746" w:rsidRDefault="00CD3746" w:rsidP="00105EF6">
      <w:pPr>
        <w:pStyle w:val="ListParagraph"/>
        <w:numPr>
          <w:ilvl w:val="1"/>
          <w:numId w:val="4"/>
        </w:numPr>
      </w:pPr>
      <w:r>
        <w:t>What do they think about CS solution</w:t>
      </w:r>
    </w:p>
    <w:p w:rsidR="00CD3746" w:rsidRDefault="00CD3746" w:rsidP="00105EF6">
      <w:pPr>
        <w:pStyle w:val="ListParagraph"/>
        <w:numPr>
          <w:ilvl w:val="0"/>
          <w:numId w:val="4"/>
        </w:numPr>
      </w:pPr>
      <w:r>
        <w:rPr>
          <w:b/>
        </w:rPr>
        <w:t>K[SOLVED]</w:t>
      </w:r>
      <w:r>
        <w:t>How are they recording attendance?</w:t>
      </w:r>
    </w:p>
    <w:p w:rsidR="00CD3746" w:rsidRDefault="00CD3746" w:rsidP="00105EF6">
      <w:pPr>
        <w:pStyle w:val="ListParagraph"/>
        <w:numPr>
          <w:ilvl w:val="1"/>
          <w:numId w:val="4"/>
        </w:numPr>
      </w:pPr>
      <w:r>
        <w:t>Tally? Calendar?</w:t>
      </w:r>
    </w:p>
    <w:p w:rsidR="00CD3746" w:rsidRDefault="00CD3746" w:rsidP="00105EF6">
      <w:pPr>
        <w:pStyle w:val="ListParagraph"/>
        <w:numPr>
          <w:ilvl w:val="0"/>
          <w:numId w:val="4"/>
        </w:numPr>
      </w:pPr>
      <w:r>
        <w:rPr>
          <w:b/>
        </w:rPr>
        <w:t>[THOUGHT]</w:t>
      </w:r>
      <w:r>
        <w:t>Pairing algorithm (for most efficient pairings) could be complex?</w:t>
      </w:r>
    </w:p>
    <w:p w:rsidR="00CD3746" w:rsidRDefault="00CD3746" w:rsidP="00105EF6">
      <w:pPr>
        <w:pStyle w:val="ListParagraph"/>
        <w:numPr>
          <w:ilvl w:val="1"/>
          <w:numId w:val="4"/>
        </w:numPr>
      </w:pPr>
      <w:r>
        <w:t>Maybe, maybe not (due to limited tutors and tutees)</w:t>
      </w:r>
    </w:p>
    <w:p w:rsidR="00CD3746" w:rsidRDefault="00CD3746" w:rsidP="00105EF6">
      <w:pPr>
        <w:pStyle w:val="ListParagraph"/>
        <w:numPr>
          <w:ilvl w:val="0"/>
          <w:numId w:val="4"/>
        </w:numPr>
      </w:pPr>
      <w:r>
        <w:rPr>
          <w:b/>
        </w:rPr>
        <w:t>[THOUGHT]</w:t>
      </w:r>
      <w:r>
        <w:t>Should do some brainstorming, blue sky (clear the drawing board) thinking</w:t>
      </w:r>
    </w:p>
    <w:p w:rsidR="00CD3746" w:rsidRDefault="00CD3746" w:rsidP="00105EF6">
      <w:pPr>
        <w:pStyle w:val="ListParagraph"/>
        <w:numPr>
          <w:ilvl w:val="0"/>
          <w:numId w:val="4"/>
        </w:numPr>
      </w:pPr>
      <w:r>
        <w:rPr>
          <w:b/>
        </w:rPr>
        <w:t>[THOUGHT]</w:t>
      </w:r>
      <w:r>
        <w:t>Applet? -&gt; complex, annoying?</w:t>
      </w:r>
    </w:p>
    <w:p w:rsidR="00CD3746" w:rsidRDefault="00CD3746" w:rsidP="00105EF6"/>
    <w:p w:rsidR="00CD3746" w:rsidRDefault="00CD3746" w:rsidP="00105EF6">
      <w:r>
        <w:t>2014-11-18 brainstorming with coordinators</w:t>
      </w:r>
    </w:p>
    <w:p w:rsidR="00CD3746" w:rsidRDefault="00CD3746" w:rsidP="00105EF6">
      <w:pPr>
        <w:pStyle w:val="ListParagraph"/>
        <w:numPr>
          <w:ilvl w:val="0"/>
          <w:numId w:val="5"/>
        </w:numPr>
      </w:pPr>
      <w:r>
        <w:rPr>
          <w:b/>
        </w:rPr>
        <w:t>L[UNSOLVED]</w:t>
      </w:r>
      <w:r>
        <w:t>Online registrations</w:t>
      </w:r>
    </w:p>
    <w:p w:rsidR="00CD3746" w:rsidRDefault="00CD3746" w:rsidP="00955CE6">
      <w:pPr>
        <w:pStyle w:val="ListParagraph"/>
        <w:numPr>
          <w:ilvl w:val="1"/>
          <w:numId w:val="5"/>
        </w:numPr>
      </w:pPr>
      <w:r>
        <w:t>Can’t this be easily abused? (not secure??)</w:t>
      </w:r>
    </w:p>
    <w:p w:rsidR="00CD3746" w:rsidRDefault="00CD3746" w:rsidP="00105EF6">
      <w:pPr>
        <w:pStyle w:val="ListParagraph"/>
        <w:numPr>
          <w:ilvl w:val="0"/>
          <w:numId w:val="5"/>
        </w:numPr>
      </w:pPr>
      <w:r>
        <w:rPr>
          <w:b/>
        </w:rPr>
        <w:t>[THOUGHT]</w:t>
      </w:r>
      <w:r>
        <w:t>Automatic email notification when making a new pair</w:t>
      </w:r>
    </w:p>
    <w:p w:rsidR="00CD3746" w:rsidRDefault="00CD3746" w:rsidP="00105EF6">
      <w:pPr>
        <w:pStyle w:val="ListParagraph"/>
        <w:numPr>
          <w:ilvl w:val="0"/>
          <w:numId w:val="5"/>
        </w:numPr>
      </w:pPr>
      <w:r>
        <w:rPr>
          <w:b/>
        </w:rPr>
        <w:t>[THOUGHT]</w:t>
      </w:r>
      <w:r>
        <w:t>Send attendance warning to tutor or tutee (email/print)</w:t>
      </w:r>
    </w:p>
    <w:p w:rsidR="00CD3746" w:rsidRDefault="00CD3746" w:rsidP="00105EF6">
      <w:pPr>
        <w:pStyle w:val="ListParagraph"/>
        <w:numPr>
          <w:ilvl w:val="0"/>
          <w:numId w:val="5"/>
        </w:numPr>
      </w:pPr>
      <w:r>
        <w:rPr>
          <w:b/>
        </w:rPr>
        <w:t>H[PART-ANSWER]</w:t>
      </w:r>
      <w:r>
        <w:t>School’s laptop</w:t>
      </w:r>
    </w:p>
    <w:p w:rsidR="00CD3746" w:rsidRDefault="00CD3746" w:rsidP="00E14C97">
      <w:pPr>
        <w:pStyle w:val="ListParagraph"/>
        <w:numPr>
          <w:ilvl w:val="0"/>
          <w:numId w:val="5"/>
        </w:numPr>
      </w:pPr>
      <w:r>
        <w:rPr>
          <w:b/>
        </w:rPr>
        <w:t>I[ANSWER]</w:t>
      </w:r>
      <w:r>
        <w:t>This is true. The coordinators wanted to be stricter but Mr. Burstein (supervisor) suggested more leniency.</w:t>
      </w:r>
    </w:p>
    <w:p w:rsidR="00CD3746" w:rsidRDefault="00CD3746" w:rsidP="00E14C97">
      <w:pPr>
        <w:pStyle w:val="ListParagraph"/>
        <w:numPr>
          <w:ilvl w:val="0"/>
          <w:numId w:val="5"/>
        </w:numPr>
      </w:pPr>
      <w:r>
        <w:rPr>
          <w:b/>
        </w:rPr>
        <w:t>F[PART-ANSWER]</w:t>
      </w:r>
      <w:r>
        <w:t>Around 150 of each, give or take a few to make 250 total paired AND unpaired people.</w:t>
      </w:r>
    </w:p>
    <w:p w:rsidR="00CD3746" w:rsidRDefault="00CD3746" w:rsidP="00D579DC">
      <w:pPr>
        <w:pStyle w:val="ListParagraph"/>
        <w:numPr>
          <w:ilvl w:val="1"/>
          <w:numId w:val="5"/>
        </w:numPr>
      </w:pPr>
      <w:r>
        <w:t>lots of unpaired tutees</w:t>
      </w:r>
    </w:p>
    <w:p w:rsidR="00CD3746" w:rsidRDefault="00CD3746" w:rsidP="00E14C97">
      <w:pPr>
        <w:pStyle w:val="ListParagraph"/>
        <w:numPr>
          <w:ilvl w:val="0"/>
          <w:numId w:val="5"/>
        </w:numPr>
      </w:pPr>
      <w:r>
        <w:rPr>
          <w:b/>
        </w:rPr>
        <w:t>J[PART-ANSWER]</w:t>
      </w:r>
      <w:r>
        <w:t>There are 10 coordinators, client will talk to other coordinators and inform them of CS solution.</w:t>
      </w:r>
    </w:p>
    <w:p w:rsidR="00CD3746" w:rsidRDefault="00CD3746" w:rsidP="00E14C97">
      <w:pPr>
        <w:pStyle w:val="ListParagraph"/>
        <w:numPr>
          <w:ilvl w:val="0"/>
          <w:numId w:val="5"/>
        </w:numPr>
      </w:pPr>
      <w:r>
        <w:rPr>
          <w:b/>
        </w:rPr>
        <w:t>K[ANSWER]</w:t>
      </w:r>
      <w:r>
        <w:t>Currently record attendance by tally. Implementing by calendar can work and could possibly be better (for the 3 absents in a row).</w:t>
      </w:r>
    </w:p>
    <w:p w:rsidR="00CD3746" w:rsidRDefault="00CD3746" w:rsidP="00E14C97">
      <w:pPr>
        <w:pStyle w:val="ListParagraph"/>
        <w:numPr>
          <w:ilvl w:val="0"/>
          <w:numId w:val="5"/>
        </w:numPr>
      </w:pPr>
      <w:r>
        <w:t>Currently all pairing is done manually.</w:t>
      </w:r>
    </w:p>
    <w:p w:rsidR="00CD3746" w:rsidRDefault="00CD3746" w:rsidP="00E14C97">
      <w:pPr>
        <w:pStyle w:val="ListParagraph"/>
        <w:numPr>
          <w:ilvl w:val="1"/>
          <w:numId w:val="5"/>
        </w:numPr>
      </w:pPr>
      <w:r>
        <w:t>Only thing seems to be that the coordinators like to “save” a tutor that is willing to tutor many subjects as a sort of reserve or backup.</w:t>
      </w:r>
    </w:p>
    <w:p w:rsidR="00CD3746" w:rsidRDefault="00CD3746" w:rsidP="00E14C97">
      <w:pPr>
        <w:pStyle w:val="ListParagraph"/>
        <w:numPr>
          <w:ilvl w:val="1"/>
          <w:numId w:val="5"/>
        </w:numPr>
      </w:pPr>
      <w:r>
        <w:t>I think they use a binder of all tutors and tutees</w:t>
      </w:r>
    </w:p>
    <w:p w:rsidR="00CD3746" w:rsidRDefault="00CD3746" w:rsidP="00955CE6">
      <w:pPr>
        <w:pStyle w:val="ListParagraph"/>
        <w:numPr>
          <w:ilvl w:val="0"/>
          <w:numId w:val="5"/>
        </w:numPr>
      </w:pPr>
      <w:r>
        <w:t>Best not to split up a pair once it is already formed</w:t>
      </w:r>
    </w:p>
    <w:p w:rsidR="00CD3746" w:rsidRDefault="00CD3746" w:rsidP="00955CE6">
      <w:pPr>
        <w:pStyle w:val="ListParagraph"/>
        <w:numPr>
          <w:ilvl w:val="0"/>
          <w:numId w:val="5"/>
        </w:numPr>
      </w:pPr>
      <w:r>
        <w:t>Display possible pairings so coordinators can choose?</w:t>
      </w:r>
    </w:p>
    <w:p w:rsidR="00CD3746" w:rsidRDefault="00CD3746" w:rsidP="00A012E6"/>
    <w:p w:rsidR="00CD3746" w:rsidRDefault="00CD3746" w:rsidP="00A012E6">
      <w:r>
        <w:t>2014-11-21 meeting with CS teacher</w:t>
      </w:r>
    </w:p>
    <w:p w:rsidR="00CD3746" w:rsidRDefault="00CD3746" w:rsidP="00A012E6">
      <w:pPr>
        <w:pStyle w:val="ListParagraph"/>
        <w:numPr>
          <w:ilvl w:val="0"/>
          <w:numId w:val="6"/>
        </w:numPr>
      </w:pPr>
      <w:r>
        <w:rPr>
          <w:b/>
        </w:rPr>
        <w:t>L[ANSWER]</w:t>
      </w:r>
      <w:r>
        <w:t>Will use an applet online to gather registration data.</w:t>
      </w:r>
    </w:p>
    <w:p w:rsidR="00CD3746" w:rsidRDefault="00CD3746" w:rsidP="00A012E6">
      <w:pPr>
        <w:pStyle w:val="ListParagraph"/>
        <w:numPr>
          <w:ilvl w:val="1"/>
          <w:numId w:val="6"/>
        </w:numPr>
      </w:pPr>
      <w:r>
        <w:t>Applet accessible through school website?</w:t>
      </w:r>
    </w:p>
    <w:p w:rsidR="00CD3746" w:rsidRDefault="00CD3746" w:rsidP="00A012E6">
      <w:pPr>
        <w:pStyle w:val="ListParagraph"/>
        <w:numPr>
          <w:ilvl w:val="1"/>
          <w:numId w:val="6"/>
        </w:numPr>
      </w:pPr>
      <w:r>
        <w:t>Put registration data onto text file</w:t>
      </w:r>
    </w:p>
    <w:p w:rsidR="00CD3746" w:rsidRDefault="00CD3746" w:rsidP="00A012E6">
      <w:pPr>
        <w:pStyle w:val="ListParagraph"/>
        <w:numPr>
          <w:ilvl w:val="1"/>
          <w:numId w:val="6"/>
        </w:numPr>
      </w:pPr>
      <w:r>
        <w:t>The online component is ONLY for registration of tutors and tutees</w:t>
      </w:r>
    </w:p>
    <w:p w:rsidR="00CD3746" w:rsidRDefault="00CD3746" w:rsidP="00A012E6">
      <w:pPr>
        <w:pStyle w:val="ListParagraph"/>
        <w:numPr>
          <w:ilvl w:val="2"/>
          <w:numId w:val="6"/>
        </w:numPr>
      </w:pPr>
      <w:r>
        <w:t>Separate java program will work with the text file</w:t>
      </w:r>
    </w:p>
    <w:p w:rsidR="00CD3746" w:rsidRDefault="00CD3746" w:rsidP="00A012E6">
      <w:pPr>
        <w:pStyle w:val="ListParagraph"/>
        <w:numPr>
          <w:ilvl w:val="1"/>
          <w:numId w:val="6"/>
        </w:numPr>
      </w:pPr>
      <w:r>
        <w:t>The separate java program will filter out “bogus” and invalid information</w:t>
      </w:r>
    </w:p>
    <w:p w:rsidR="00CD3746" w:rsidRDefault="00CD3746" w:rsidP="00A012E6">
      <w:pPr>
        <w:pStyle w:val="ListParagraph"/>
        <w:numPr>
          <w:ilvl w:val="2"/>
          <w:numId w:val="6"/>
        </w:numPr>
      </w:pPr>
      <w:r>
        <w:t>Maybe check using a list of student numbers</w:t>
      </w:r>
    </w:p>
    <w:p w:rsidR="00CD3746" w:rsidRDefault="00CD3746" w:rsidP="00A012E6">
      <w:pPr>
        <w:pStyle w:val="ListParagraph"/>
        <w:numPr>
          <w:ilvl w:val="1"/>
          <w:numId w:val="6"/>
        </w:numPr>
      </w:pPr>
      <w:r>
        <w:t xml:space="preserve">Invalid registrations shouldn’t be a very large problem because there is </w:t>
      </w:r>
      <w:r>
        <w:rPr>
          <w:i/>
        </w:rPr>
        <w:t>no point</w:t>
      </w:r>
      <w:r>
        <w:t xml:space="preserve"> in misusing the program.</w:t>
      </w:r>
    </w:p>
    <w:p w:rsidR="00CD3746" w:rsidRDefault="00CD3746" w:rsidP="00A012E6">
      <w:pPr>
        <w:pStyle w:val="ListParagraph"/>
        <w:numPr>
          <w:ilvl w:val="0"/>
          <w:numId w:val="6"/>
        </w:numPr>
      </w:pPr>
      <w:r>
        <w:rPr>
          <w:b/>
        </w:rPr>
        <w:t>M[UNSOLVED]</w:t>
      </w:r>
      <w:r>
        <w:t>Need to write out the coordinators’ CURRENT matching algorithm (as defined on 2014-11-18) “in English”</w:t>
      </w:r>
      <w:bookmarkStart w:id="0" w:name="_GoBack"/>
      <w:bookmarkEnd w:id="0"/>
    </w:p>
    <w:sectPr w:rsidR="00CD3746" w:rsidSect="007548B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037AB"/>
    <w:multiLevelType w:val="hybridMultilevel"/>
    <w:tmpl w:val="9BDE28D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6A64AD9"/>
    <w:multiLevelType w:val="hybridMultilevel"/>
    <w:tmpl w:val="50982FE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5BB4C2A"/>
    <w:multiLevelType w:val="hybridMultilevel"/>
    <w:tmpl w:val="4D4E38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FB935D5"/>
    <w:multiLevelType w:val="hybridMultilevel"/>
    <w:tmpl w:val="CBC0FE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4D512AD"/>
    <w:multiLevelType w:val="hybridMultilevel"/>
    <w:tmpl w:val="3864BDA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776E1993"/>
    <w:multiLevelType w:val="hybridMultilevel"/>
    <w:tmpl w:val="A4480B6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75851"/>
    <w:rsid w:val="00095E1B"/>
    <w:rsid w:val="000F31D2"/>
    <w:rsid w:val="000F42AA"/>
    <w:rsid w:val="00105EF6"/>
    <w:rsid w:val="00130050"/>
    <w:rsid w:val="001615F4"/>
    <w:rsid w:val="00174674"/>
    <w:rsid w:val="001C74A8"/>
    <w:rsid w:val="00364F72"/>
    <w:rsid w:val="00375851"/>
    <w:rsid w:val="003912B0"/>
    <w:rsid w:val="00487B79"/>
    <w:rsid w:val="0056593B"/>
    <w:rsid w:val="00620F04"/>
    <w:rsid w:val="00645693"/>
    <w:rsid w:val="00663BF6"/>
    <w:rsid w:val="007548B7"/>
    <w:rsid w:val="00801EA7"/>
    <w:rsid w:val="008058F6"/>
    <w:rsid w:val="008275E2"/>
    <w:rsid w:val="0093089C"/>
    <w:rsid w:val="00955CE6"/>
    <w:rsid w:val="009834C5"/>
    <w:rsid w:val="009901E2"/>
    <w:rsid w:val="00A012E6"/>
    <w:rsid w:val="00A2347F"/>
    <w:rsid w:val="00A36DBD"/>
    <w:rsid w:val="00A617A7"/>
    <w:rsid w:val="00AA1C0E"/>
    <w:rsid w:val="00AA7D73"/>
    <w:rsid w:val="00AB5AB9"/>
    <w:rsid w:val="00BD5D25"/>
    <w:rsid w:val="00BF2DD5"/>
    <w:rsid w:val="00C12906"/>
    <w:rsid w:val="00C54906"/>
    <w:rsid w:val="00CD3746"/>
    <w:rsid w:val="00D327C6"/>
    <w:rsid w:val="00D33E59"/>
    <w:rsid w:val="00D579DC"/>
    <w:rsid w:val="00DD771D"/>
    <w:rsid w:val="00E14C9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8B7"/>
    <w:rPr>
      <w:kern w:val="2"/>
      <w:lang w:val="en-CA" w:eastAsia="zh-CN"/>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7585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Normal"/>
    <w:next w:val="Normal"/>
    <w:link w:val="DateChar"/>
    <w:uiPriority w:val="99"/>
    <w:semiHidden/>
    <w:rsid w:val="00364F72"/>
  </w:style>
  <w:style w:type="character" w:customStyle="1" w:styleId="DateChar">
    <w:name w:val="Date Char"/>
    <w:basedOn w:val="DefaultParagraphFont"/>
    <w:link w:val="Date"/>
    <w:uiPriority w:val="99"/>
    <w:semiHidden/>
    <w:locked/>
    <w:rsid w:val="00364F72"/>
    <w:rPr>
      <w:rFonts w:cs="Times New Roman"/>
    </w:rPr>
  </w:style>
  <w:style w:type="paragraph" w:styleId="ListParagraph">
    <w:name w:val="List Paragraph"/>
    <w:basedOn w:val="Normal"/>
    <w:uiPriority w:val="99"/>
    <w:qFormat/>
    <w:rsid w:val="00364F7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4</Pages>
  <Words>979</Words>
  <Characters>5585</Characters>
  <Application>Microsoft Office Outlook</Application>
  <DocSecurity>0</DocSecurity>
  <Lines>0</Lines>
  <Paragraphs>0</Paragraphs>
  <ScaleCrop>false</ScaleCrop>
  <Company>Toronto District School Board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subject/>
  <dc:creator>Jerry Liu</dc:creator>
  <cp:keywords/>
  <dc:description/>
  <cp:lastModifiedBy>User</cp:lastModifiedBy>
  <cp:revision>2</cp:revision>
  <cp:lastPrinted>2014-10-31T04:36:00Z</cp:lastPrinted>
  <dcterms:created xsi:type="dcterms:W3CDTF">2014-12-12T16:35:00Z</dcterms:created>
  <dcterms:modified xsi:type="dcterms:W3CDTF">2014-12-12T16:35:00Z</dcterms:modified>
</cp:coreProperties>
</file>